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673" w:rsidRDefault="00EF25E8" w:rsidP="00F32673">
      <w:pPr>
        <w:pStyle w:val="Title"/>
      </w:pPr>
      <w:r>
        <w:t>Einkenning skynjara og mælaborð í Formúlubíl HR</w:t>
      </w:r>
    </w:p>
    <w:p w:rsidR="00F32673" w:rsidRDefault="00F32673" w:rsidP="00F32673"/>
    <w:p w:rsidR="00F32673" w:rsidRPr="00F32673" w:rsidRDefault="00F32673" w:rsidP="00F32673">
      <w:r>
        <w:t>Hagnýtt verkefni 2 – V16</w:t>
      </w:r>
    </w:p>
    <w:p w:rsidR="00A43355" w:rsidRPr="00A43355" w:rsidRDefault="00A43355" w:rsidP="00A43355">
      <w:r>
        <w:t>Arnþór Gíslason</w:t>
      </w:r>
      <w:r>
        <w:br/>
        <w:t>Sigurður Gunnar Sigurðsson</w:t>
      </w:r>
      <w:r>
        <w:br/>
        <w:t>Leiðbeinandi: Baldur Þorgilsson</w:t>
      </w:r>
    </w:p>
    <w:p w:rsidR="009E2FFE" w:rsidRDefault="00EF25E8">
      <w:pPr>
        <w:pStyle w:val="Heading1"/>
      </w:pPr>
      <w:r>
        <w:t>Inngangur</w:t>
      </w:r>
    </w:p>
    <w:p w:rsidR="005E7FE2" w:rsidRDefault="002467E3">
      <w:r>
        <w:t xml:space="preserve">Árið 2015 hófst undirbúningur hjá HR við smíði á formúlubíl sem keppa átti í formula student keppninni sem er haldin árlega í Silverstone í Bretlandi. </w:t>
      </w:r>
      <w:r w:rsidR="00287590">
        <w:t>Þegar þriggja vikna lotan á vorönn 2016 hafði runnið upp var vinnan langt komin en þó margt sem átti eftir að gera. Til að létta undir hópnum sem var að hanna vélartölvu fyrir bílinn</w:t>
      </w:r>
      <w:bookmarkStart w:id="0" w:name="_GoBack"/>
      <w:bookmarkEnd w:id="0"/>
      <w:r w:rsidR="00287590">
        <w:t xml:space="preserve"> þá </w:t>
      </w:r>
      <w:r w:rsidR="004136F8">
        <w:t>var hópurinn fenginn</w:t>
      </w:r>
      <w:r w:rsidR="00287590">
        <w:t xml:space="preserve"> til þess að búa til yfirfærsluföll fyrir skynjara sem vélartölvan notar til að stýra vélinni eftir. </w:t>
      </w:r>
      <w:r w:rsidR="004136F8">
        <w:t xml:space="preserve">Að því loknu þá var byrjað að hanna og smíða mælaborð </w:t>
      </w:r>
      <w:r w:rsidR="005E7FE2">
        <w:t>sem sýna á snúningshraða, valinn gír og hvenær heppilegast sé að skipta um gír.</w:t>
      </w:r>
    </w:p>
    <w:p w:rsidR="00287590" w:rsidRDefault="005E7FE2">
      <w:r>
        <w:t xml:space="preserve">Allan kóða, teikningar og gögn sem tengjast verkefninu má finna á </w:t>
      </w:r>
      <w:hyperlink r:id="rId6" w:history="1">
        <w:r w:rsidRPr="005E7FE2">
          <w:rPr>
            <w:rStyle w:val="Hyperlink"/>
          </w:rPr>
          <w:t>github</w:t>
        </w:r>
      </w:hyperlink>
      <w:r>
        <w:t xml:space="preserve"> og </w:t>
      </w:r>
      <w:hyperlink r:id="rId7" w:history="1">
        <w:r w:rsidRPr="005E7FE2">
          <w:rPr>
            <w:rStyle w:val="Hyperlink"/>
          </w:rPr>
          <w:t>SVN</w:t>
        </w:r>
      </w:hyperlink>
      <w:r>
        <w:t xml:space="preserve">. </w:t>
      </w:r>
      <w:r w:rsidR="004136F8">
        <w:t xml:space="preserve"> </w:t>
      </w:r>
    </w:p>
    <w:p w:rsidR="005E7FE2" w:rsidRDefault="00F32673" w:rsidP="00F32673">
      <w:pPr>
        <w:pStyle w:val="Heading1"/>
      </w:pPr>
      <w:r>
        <w:t>Aðferð</w:t>
      </w:r>
      <w:r w:rsidR="00573D6F">
        <w:t xml:space="preserve"> </w:t>
      </w:r>
    </w:p>
    <w:p w:rsidR="00F32673" w:rsidRDefault="00F32673" w:rsidP="00F32673">
      <w:pPr>
        <w:pStyle w:val="Heading2"/>
      </w:pPr>
      <w:r>
        <w:t>Vökvaskynjarar</w:t>
      </w:r>
    </w:p>
    <w:p w:rsidR="00F32673" w:rsidRPr="00F32673" w:rsidRDefault="00F32673" w:rsidP="00F32673"/>
    <w:sectPr w:rsidR="00F32673" w:rsidRPr="00F3267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E8"/>
    <w:rsid w:val="002467E3"/>
    <w:rsid w:val="00287590"/>
    <w:rsid w:val="004136F8"/>
    <w:rsid w:val="00573D6F"/>
    <w:rsid w:val="005E7FE2"/>
    <w:rsid w:val="00603B76"/>
    <w:rsid w:val="006D52CC"/>
    <w:rsid w:val="009E2FFE"/>
    <w:rsid w:val="00A43355"/>
    <w:rsid w:val="00EF25E8"/>
    <w:rsid w:val="00F3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2597EA"/>
  <w15:chartTrackingRefBased/>
  <w15:docId w15:val="{76CE90E0-FA64-41C7-9FD1-E483F203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673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673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F32673"/>
    <w:rPr>
      <w:rFonts w:eastAsiaTheme="majorEastAsia" w:cstheme="majorBidi"/>
      <w:b/>
      <w:bCs/>
      <w:color w:val="000000" w:themeColor="text1"/>
      <w:sz w:val="36"/>
      <w:szCs w:val="36"/>
      <w:lang w:val="is-IS"/>
    </w:rPr>
  </w:style>
  <w:style w:type="character" w:customStyle="1" w:styleId="Heading2Char">
    <w:name w:val="Heading 2 Char"/>
    <w:basedOn w:val="DefaultParagraphFont"/>
    <w:link w:val="Heading2"/>
    <w:uiPriority w:val="9"/>
    <w:rsid w:val="00F3267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is-I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FE2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rojects.cs.ru.is/projects/rt-hvr2003-20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nthorg/HVR2-201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th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1142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Arnþór Gíslason</dc:creator>
  <cp:keywords/>
  <dc:description/>
  <cp:lastModifiedBy>Arnþór Gíslason</cp:lastModifiedBy>
  <cp:revision>2</cp:revision>
  <dcterms:created xsi:type="dcterms:W3CDTF">2016-05-15T16:58:00Z</dcterms:created>
  <dcterms:modified xsi:type="dcterms:W3CDTF">2016-05-16T12:32:00Z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